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2751F" w14:textId="77777777" w:rsidR="00B634DE" w:rsidRPr="00A003E2" w:rsidRDefault="00B634DE">
      <w:pPr>
        <w:rPr>
          <w:rFonts w:ascii="Helvetica" w:hAnsi="Helvetica"/>
          <w:sz w:val="20"/>
          <w:szCs w:val="20"/>
        </w:rPr>
      </w:pPr>
      <w:bookmarkStart w:id="0" w:name="_GoBack"/>
      <w:bookmarkEnd w:id="0"/>
    </w:p>
    <w:sectPr w:rsidR="00B634DE" w:rsidRPr="00A003E2" w:rsidSect="006961DD">
      <w:headerReference w:type="default" r:id="rId8"/>
      <w:footerReference w:type="even" r:id="rId9"/>
      <w:footerReference w:type="default" r:id="rId10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56B7F" w14:textId="77777777" w:rsidR="00A003E2" w:rsidRDefault="00A003E2" w:rsidP="00842280">
      <w:r>
        <w:separator/>
      </w:r>
    </w:p>
  </w:endnote>
  <w:endnote w:type="continuationSeparator" w:id="0">
    <w:p w14:paraId="2C71B485" w14:textId="77777777" w:rsidR="00A003E2" w:rsidRDefault="00A003E2" w:rsidP="0084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336DC" w14:textId="77777777" w:rsidR="00A26A4E" w:rsidRDefault="00A26A4E" w:rsidP="00F309ED">
    <w:pPr>
      <w:pStyle w:val="Pidipagina"/>
      <w:framePr w:wrap="around" w:vAnchor="text" w:hAnchor="margin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85C6545" w14:textId="77777777" w:rsidR="00A26A4E" w:rsidRDefault="00A26A4E" w:rsidP="00B634DE">
    <w:pPr>
      <w:pStyle w:val="Pidipagina"/>
      <w:ind w:firstLine="360"/>
    </w:pPr>
  </w:p>
  <w:p w14:paraId="0BA5EF9F" w14:textId="77777777" w:rsidR="008A4ABB" w:rsidRDefault="008A4ABB"/>
  <w:p w14:paraId="77E65B6F" w14:textId="77777777" w:rsidR="008A4ABB" w:rsidRDefault="008A4AB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A0E2B" w14:textId="77777777" w:rsidR="00A26A4E" w:rsidRDefault="00A26A4E" w:rsidP="00B92365">
    <w:pPr>
      <w:pStyle w:val="Pidipagina"/>
    </w:pPr>
  </w:p>
  <w:p w14:paraId="153E69C8" w14:textId="77777777" w:rsidR="008A4ABB" w:rsidRDefault="00B92365">
    <w:r w:rsidRPr="00B92365">
      <w:drawing>
        <wp:anchor distT="0" distB="0" distL="114300" distR="114300" simplePos="0" relativeHeight="251658240" behindDoc="0" locked="0" layoutInCell="1" allowOverlap="1" wp14:anchorId="073443CE" wp14:editId="7B19F0CD">
          <wp:simplePos x="0" y="0"/>
          <wp:positionH relativeFrom="column">
            <wp:posOffset>2971800</wp:posOffset>
          </wp:positionH>
          <wp:positionV relativeFrom="paragraph">
            <wp:posOffset>43180</wp:posOffset>
          </wp:positionV>
          <wp:extent cx="3377565" cy="421005"/>
          <wp:effectExtent l="0" t="0" r="635" b="10795"/>
          <wp:wrapSquare wrapText="bothSides"/>
          <wp:docPr id="1" name="Immagine 1" descr="Macintosh HD:Users:apple:Desktop:Schermata 2018-12-21 alle 13.57.4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pple:Desktop:Schermata 2018-12-21 alle 13.57.4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7565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6CCF56" w14:textId="77777777" w:rsidR="008A4ABB" w:rsidRDefault="008A4AB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40054" w14:textId="77777777" w:rsidR="00A003E2" w:rsidRDefault="00A003E2" w:rsidP="00842280">
      <w:r>
        <w:separator/>
      </w:r>
    </w:p>
  </w:footnote>
  <w:footnote w:type="continuationSeparator" w:id="0">
    <w:p w14:paraId="5D9510F5" w14:textId="77777777" w:rsidR="00A003E2" w:rsidRDefault="00A003E2" w:rsidP="008422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62D9F" w14:textId="77777777" w:rsidR="00DC3D71" w:rsidRDefault="002C3E1F">
    <w:pPr>
      <w:pStyle w:val="Intestazione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18E5C65" wp14:editId="7D7B8899">
          <wp:simplePos x="0" y="0"/>
          <wp:positionH relativeFrom="column">
            <wp:posOffset>-571500</wp:posOffset>
          </wp:positionH>
          <wp:positionV relativeFrom="paragraph">
            <wp:posOffset>-235585</wp:posOffset>
          </wp:positionV>
          <wp:extent cx="7273925" cy="675640"/>
          <wp:effectExtent l="0" t="0" r="0" b="1016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stazione-01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3925" cy="67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01337C" w14:textId="77777777" w:rsidR="00DC3D71" w:rsidRDefault="00DC3D71">
    <w:pPr>
      <w:pStyle w:val="Intestazione"/>
      <w:rPr>
        <w:noProof/>
      </w:rPr>
    </w:pPr>
  </w:p>
  <w:p w14:paraId="3720E64D" w14:textId="77777777" w:rsidR="001C7F79" w:rsidRDefault="001C7F79">
    <w:pPr>
      <w:pStyle w:val="Intestazione"/>
      <w:rPr>
        <w:noProof/>
      </w:rPr>
    </w:pPr>
  </w:p>
  <w:p w14:paraId="042FF20A" w14:textId="77777777" w:rsidR="008A4ABB" w:rsidRDefault="008A4AB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5DAA"/>
    <w:multiLevelType w:val="multilevel"/>
    <w:tmpl w:val="22F689CE"/>
    <w:lvl w:ilvl="0">
      <w:start w:val="15"/>
      <w:numFmt w:val="lowerLetter"/>
      <w:lvlText w:val="%1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917AB"/>
    <w:multiLevelType w:val="multilevel"/>
    <w:tmpl w:val="65D28636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0F1599"/>
    <w:multiLevelType w:val="multilevel"/>
    <w:tmpl w:val="6310D6A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892DD1"/>
    <w:multiLevelType w:val="multilevel"/>
    <w:tmpl w:val="DA64D492"/>
    <w:lvl w:ilvl="0">
      <w:start w:val="15"/>
      <w:numFmt w:val="lowerLetter"/>
      <w:lvlText w:val="%1"/>
      <w:lvlJc w:val="left"/>
      <w:pPr>
        <w:ind w:left="0" w:firstLine="0"/>
      </w:pPr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229CF"/>
    <w:multiLevelType w:val="multilevel"/>
    <w:tmpl w:val="4DFE81B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5C25C5"/>
    <w:multiLevelType w:val="multilevel"/>
    <w:tmpl w:val="48A8D6A0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D5D3A27"/>
    <w:multiLevelType w:val="multilevel"/>
    <w:tmpl w:val="41E09A60"/>
    <w:lvl w:ilvl="0">
      <w:start w:val="1"/>
      <w:numFmt w:val="lowerLetter"/>
      <w:lvlText w:val="%1)"/>
      <w:lvlJc w:val="left"/>
      <w:pPr>
        <w:ind w:left="0" w:firstLine="0"/>
      </w:pPr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513039"/>
    <w:multiLevelType w:val="multilevel"/>
    <w:tmpl w:val="94A4C1D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2112913"/>
    <w:multiLevelType w:val="multilevel"/>
    <w:tmpl w:val="FDE61ED6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C640A5"/>
    <w:multiLevelType w:val="multilevel"/>
    <w:tmpl w:val="6A0824DA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9966A9"/>
    <w:multiLevelType w:val="multilevel"/>
    <w:tmpl w:val="7BFCD2DA"/>
    <w:lvl w:ilvl="0">
      <w:start w:val="1"/>
      <w:numFmt w:val="lowerLetter"/>
      <w:lvlText w:val="%1)"/>
      <w:lvlJc w:val="left"/>
      <w:pPr>
        <w:ind w:left="0" w:firstLine="0"/>
      </w:pPr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A51458"/>
    <w:multiLevelType w:val="multilevel"/>
    <w:tmpl w:val="61F8DA20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F4B5CF4"/>
    <w:multiLevelType w:val="multilevel"/>
    <w:tmpl w:val="83F486C2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D2E1FC1"/>
    <w:multiLevelType w:val="multilevel"/>
    <w:tmpl w:val="D43A7480"/>
    <w:lvl w:ilvl="0">
      <w:start w:val="15"/>
      <w:numFmt w:val="lowerLetter"/>
      <w:lvlText w:val="%1"/>
      <w:lvlJc w:val="left"/>
      <w:pPr>
        <w:ind w:left="0" w:firstLine="0"/>
      </w:pPr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A07FF6"/>
    <w:multiLevelType w:val="multilevel"/>
    <w:tmpl w:val="BEC8A71A"/>
    <w:lvl w:ilvl="0">
      <w:start w:val="15"/>
      <w:numFmt w:val="lowerLetter"/>
      <w:lvlText w:val="%1"/>
      <w:lvlJc w:val="left"/>
      <w:pPr>
        <w:ind w:left="0" w:firstLine="0"/>
      </w:pPr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850523"/>
    <w:multiLevelType w:val="multilevel"/>
    <w:tmpl w:val="5A6AF860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BE07324"/>
    <w:multiLevelType w:val="multilevel"/>
    <w:tmpl w:val="13C83B3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0695F90"/>
    <w:multiLevelType w:val="multilevel"/>
    <w:tmpl w:val="D0D65DBA"/>
    <w:lvl w:ilvl="0">
      <w:start w:val="15"/>
      <w:numFmt w:val="lowerLetter"/>
      <w:lvlText w:val="%1"/>
      <w:lvlJc w:val="left"/>
      <w:pPr>
        <w:ind w:left="0" w:firstLine="0"/>
      </w:pPr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9464C53"/>
    <w:multiLevelType w:val="multilevel"/>
    <w:tmpl w:val="8EBEA352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8B79CA"/>
    <w:multiLevelType w:val="multilevel"/>
    <w:tmpl w:val="03787744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D3325B"/>
    <w:multiLevelType w:val="multilevel"/>
    <w:tmpl w:val="0952FC46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0"/>
  </w:num>
  <w:num w:numId="5">
    <w:abstractNumId w:val="8"/>
  </w:num>
  <w:num w:numId="6">
    <w:abstractNumId w:val="6"/>
  </w:num>
  <w:num w:numId="7">
    <w:abstractNumId w:val="19"/>
  </w:num>
  <w:num w:numId="8">
    <w:abstractNumId w:val="18"/>
  </w:num>
  <w:num w:numId="9">
    <w:abstractNumId w:val="20"/>
  </w:num>
  <w:num w:numId="10">
    <w:abstractNumId w:val="16"/>
  </w:num>
  <w:num w:numId="11">
    <w:abstractNumId w:val="4"/>
  </w:num>
  <w:num w:numId="12">
    <w:abstractNumId w:val="11"/>
  </w:num>
  <w:num w:numId="13">
    <w:abstractNumId w:val="13"/>
  </w:num>
  <w:num w:numId="14">
    <w:abstractNumId w:val="17"/>
  </w:num>
  <w:num w:numId="15">
    <w:abstractNumId w:val="12"/>
  </w:num>
  <w:num w:numId="16">
    <w:abstractNumId w:val="10"/>
  </w:num>
  <w:num w:numId="17">
    <w:abstractNumId w:val="15"/>
  </w:num>
  <w:num w:numId="18">
    <w:abstractNumId w:val="1"/>
  </w:num>
  <w:num w:numId="19">
    <w:abstractNumId w:val="5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attachedTemplate r:id="rId1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E2"/>
    <w:rsid w:val="001C7F79"/>
    <w:rsid w:val="002C3E1F"/>
    <w:rsid w:val="006961DD"/>
    <w:rsid w:val="00842280"/>
    <w:rsid w:val="00867DA2"/>
    <w:rsid w:val="008A4ABB"/>
    <w:rsid w:val="00A003E2"/>
    <w:rsid w:val="00A26A4E"/>
    <w:rsid w:val="00B634DE"/>
    <w:rsid w:val="00B92365"/>
    <w:rsid w:val="00DC3D71"/>
    <w:rsid w:val="00F309ED"/>
    <w:rsid w:val="00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E29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4228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842280"/>
  </w:style>
  <w:style w:type="paragraph" w:styleId="Pidipagina">
    <w:name w:val="footer"/>
    <w:basedOn w:val="Normale"/>
    <w:link w:val="PidipaginaCarattere"/>
    <w:uiPriority w:val="99"/>
    <w:unhideWhenUsed/>
    <w:rsid w:val="0084228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84228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228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42280"/>
    <w:rPr>
      <w:rFonts w:ascii="Lucida Grande" w:hAnsi="Lucida Grande" w:cs="Lucida Grande"/>
      <w:sz w:val="18"/>
      <w:szCs w:val="18"/>
    </w:rPr>
  </w:style>
  <w:style w:type="character" w:styleId="Numeropagina">
    <w:name w:val="page number"/>
    <w:basedOn w:val="Caratterepredefinitoparagrafo"/>
    <w:uiPriority w:val="99"/>
    <w:semiHidden/>
    <w:unhideWhenUsed/>
    <w:rsid w:val="00B634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4228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842280"/>
  </w:style>
  <w:style w:type="paragraph" w:styleId="Pidipagina">
    <w:name w:val="footer"/>
    <w:basedOn w:val="Normale"/>
    <w:link w:val="PidipaginaCarattere"/>
    <w:uiPriority w:val="99"/>
    <w:unhideWhenUsed/>
    <w:rsid w:val="0084228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84228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228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42280"/>
    <w:rPr>
      <w:rFonts w:ascii="Lucida Grande" w:hAnsi="Lucida Grande" w:cs="Lucida Grande"/>
      <w:sz w:val="18"/>
      <w:szCs w:val="18"/>
    </w:rPr>
  </w:style>
  <w:style w:type="character" w:styleId="Numeropagina">
    <w:name w:val="page number"/>
    <w:basedOn w:val="Caratterepredefinitoparagrafo"/>
    <w:uiPriority w:val="99"/>
    <w:semiHidden/>
    <w:unhideWhenUsed/>
    <w:rsid w:val="00B6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pple:Desktop:Bepop_Prodigio:BePop_Prodigio_Visual:Bepop_Prodigio_doctemplate_logo1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Bepop_Prodigio_doctemplate_logo1.dotx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2019-05-13T11:47:00Z</dcterms:created>
  <dcterms:modified xsi:type="dcterms:W3CDTF">2019-05-13T14:47:00Z</dcterms:modified>
</cp:coreProperties>
</file>